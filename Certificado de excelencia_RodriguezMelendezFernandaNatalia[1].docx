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F767F" w14:textId="63531654" w:rsidR="00BE7D30" w:rsidRPr="00EF5AF4" w:rsidRDefault="00A625E7" w:rsidP="00D1577B">
      <w:pPr>
        <w:rPr>
          <w:noProof/>
          <w:lang w:val="es-MX"/>
        </w:rPr>
      </w:pPr>
      <w:r>
        <w:rPr>
          <w:noProof/>
          <w:lang w:val="es-MX" w:bidi="es-E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1C4C593" wp14:editId="058C7554">
                <wp:simplePos x="0" y="0"/>
                <wp:positionH relativeFrom="column">
                  <wp:posOffset>-242205</wp:posOffset>
                </wp:positionH>
                <wp:positionV relativeFrom="paragraph">
                  <wp:posOffset>5693730</wp:posOffset>
                </wp:positionV>
                <wp:extent cx="2327400" cy="691920"/>
                <wp:effectExtent l="38100" t="38100" r="34925" b="51435"/>
                <wp:wrapNone/>
                <wp:docPr id="2066032676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27400" cy="69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F5B8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0" o:spid="_x0000_s1026" type="#_x0000_t75" style="position:absolute;margin-left:-19.55pt;margin-top:447.85pt;width:184.2pt;height:5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">
                <v:imagedata r:id="rId11" o:title=""/>
              </v:shape>
            </w:pict>
          </mc:Fallback>
        </mc:AlternateContent>
      </w:r>
      <w:r w:rsidR="001B649F" w:rsidRPr="00EF5AF4">
        <w:rPr>
          <w:noProof/>
          <w:lang w:val="es-MX" w:bidi="es-ES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56EE7377" wp14:editId="6B1F5B01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10734675" cy="7781290"/>
                <wp:effectExtent l="0" t="0" r="9525" b="0"/>
                <wp:wrapNone/>
                <wp:docPr id="7" name="Grupo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34675" cy="7781290"/>
                          <a:chOff x="0" y="0"/>
                          <a:chExt cx="10053205" cy="7780644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10053205" cy="77724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áfico 1"/>
                        <wpg:cNvGrpSpPr/>
                        <wpg:grpSpPr>
                          <a:xfrm>
                            <a:off x="7711440" y="0"/>
                            <a:ext cx="2340392" cy="7780644"/>
                            <a:chOff x="0" y="0"/>
                            <a:chExt cx="2340392" cy="7780644"/>
                          </a:xfrm>
                        </wpg:grpSpPr>
                        <wps:wsp>
                          <wps:cNvPr id="4" name="Forma libre: Forma 4"/>
                          <wps:cNvSpPr/>
                          <wps:spPr>
                            <a:xfrm>
                              <a:off x="0" y="0"/>
                              <a:ext cx="2340392" cy="5816794"/>
                            </a:xfrm>
                            <a:custGeom>
                              <a:avLst/>
                              <a:gdLst>
                                <a:gd name="connsiteX0" fmla="*/ 2340392 w 2340392"/>
                                <a:gd name="connsiteY0" fmla="*/ 0 h 5816794"/>
                                <a:gd name="connsiteX1" fmla="*/ 0 w 2340392"/>
                                <a:gd name="connsiteY1" fmla="*/ 0 h 5816794"/>
                                <a:gd name="connsiteX2" fmla="*/ 2340392 w 2340392"/>
                                <a:gd name="connsiteY2" fmla="*/ 5816794 h 58167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340392" h="5816794">
                                  <a:moveTo>
                                    <a:pt x="234039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340392" y="58167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1268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orma libre: Forma 5"/>
                          <wps:cNvSpPr/>
                          <wps:spPr>
                            <a:xfrm>
                              <a:off x="0" y="3890322"/>
                              <a:ext cx="2340392" cy="3890322"/>
                            </a:xfrm>
                            <a:custGeom>
                              <a:avLst/>
                              <a:gdLst>
                                <a:gd name="connsiteX0" fmla="*/ 2340392 w 2340392"/>
                                <a:gd name="connsiteY0" fmla="*/ 3890322 h 3890322"/>
                                <a:gd name="connsiteX1" fmla="*/ 2340392 w 2340392"/>
                                <a:gd name="connsiteY1" fmla="*/ 1926472 h 3890322"/>
                                <a:gd name="connsiteX2" fmla="*/ 1565346 w 2340392"/>
                                <a:gd name="connsiteY2" fmla="*/ 0 h 3890322"/>
                                <a:gd name="connsiteX3" fmla="*/ 0 w 2340392"/>
                                <a:gd name="connsiteY3" fmla="*/ 3890322 h 38903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340392" h="3890322">
                                  <a:moveTo>
                                    <a:pt x="2340392" y="3890322"/>
                                  </a:moveTo>
                                  <a:lnTo>
                                    <a:pt x="2340392" y="1926472"/>
                                  </a:lnTo>
                                  <a:lnTo>
                                    <a:pt x="1565346" y="0"/>
                                  </a:lnTo>
                                  <a:lnTo>
                                    <a:pt x="0" y="38903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1268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orma libre: Forma 6"/>
                          <wps:cNvSpPr/>
                          <wps:spPr>
                            <a:xfrm>
                              <a:off x="1565346" y="1963849"/>
                              <a:ext cx="775046" cy="3852944"/>
                            </a:xfrm>
                            <a:custGeom>
                              <a:avLst/>
                              <a:gdLst>
                                <a:gd name="connsiteX0" fmla="*/ 775046 w 775046"/>
                                <a:gd name="connsiteY0" fmla="*/ 0 h 3852944"/>
                                <a:gd name="connsiteX1" fmla="*/ 0 w 775046"/>
                                <a:gd name="connsiteY1" fmla="*/ 1926472 h 3852944"/>
                                <a:gd name="connsiteX2" fmla="*/ 775046 w 775046"/>
                                <a:gd name="connsiteY2" fmla="*/ 3852944 h 38529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75046" h="3852944">
                                  <a:moveTo>
                                    <a:pt x="775046" y="0"/>
                                  </a:moveTo>
                                  <a:lnTo>
                                    <a:pt x="0" y="1926472"/>
                                  </a:lnTo>
                                  <a:lnTo>
                                    <a:pt x="775046" y="38529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alpha val="20000"/>
                              </a:schemeClr>
                            </a:solidFill>
                            <a:ln w="1268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9B85D7" id="Grupo 7" o:spid="_x0000_s1026" alt="&quot;&quot;" style="position:absolute;margin-left:0;margin-top:-36pt;width:845.25pt;height:612.7pt;z-index:-251656192;mso-position-horizontal:left;mso-position-horizontal-relative:page;mso-width-relative:margin;mso-height-relative:margin" coordsize="100532,77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">
                <v:rect id="Rectángulo 2" o:spid="_x0000_s1027" style="position:absolute;width:100532;height:7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" fillcolor="#ece6e1 [3209]" stroked="f" strokeweight="2pt">
                  <v:stroke miterlimit="4"/>
                  <v:textbox inset="3pt,3pt,3pt,3pt"/>
                </v:rect>
                <v:group id="Gráfico 1" o:spid="_x0000_s1028" style="position:absolute;left:77114;width:23404;height:77806" coordsize="23403,77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orma libre: Forma 4" o:spid="_x0000_s1029" style="position:absolute;width:23403;height:58167;visibility:visible;mso-wrap-style:square;v-text-anchor:middle" coordsize="2340392,581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" path="m2340392,l,,2340392,5816794,2340392,xe" fillcolor="#325070 [3204]" stroked="f" strokeweight=".35231mm">
                    <v:stroke joinstyle="miter"/>
                    <v:path arrowok="t" o:connecttype="custom" o:connectlocs="2340392,0;0,0;2340392,5816794" o:connectangles="0,0,0"/>
                  </v:shape>
                  <v:shape id="Forma libre: Forma 5" o:spid="_x0000_s1030" style="position:absolute;top:38903;width:23403;height:38903;visibility:visible;mso-wrap-style:square;v-text-anchor:middle" coordsize="2340392,38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" path="m2340392,3890322r,-1963850l1565346,,,3890322r2340392,xe" fillcolor="#e7696e [3207]" stroked="f" strokeweight=".35231mm">
                    <v:stroke joinstyle="miter"/>
                    <v:path arrowok="t" o:connecttype="custom" o:connectlocs="2340392,3890322;2340392,1926472;1565346,0;0,3890322" o:connectangles="0,0,0,0"/>
                  </v:shape>
                  <v:shape id="Forma libre: Forma 6" o:spid="_x0000_s1031" style="position:absolute;left:15653;top:19638;width:7750;height:38529;visibility:visible;mso-wrap-style:square;v-text-anchor:middle" coordsize="775046,3852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" path="m775046,l,1926472,775046,3852944,775046,xe" fillcolor="#e7696e [3207]" stroked="f" strokeweight=".35231mm">
                    <v:fill opacity="13107f"/>
                    <v:stroke joinstyle="miter"/>
                    <v:path arrowok="t" o:connecttype="custom" o:connectlocs="775046,0;0,1926472;775046,3852944" o:connectangles="0,0,0"/>
                  </v:shape>
                </v:group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Diseño de tabla"/>
      </w:tblPr>
      <w:tblGrid>
        <w:gridCol w:w="6450"/>
        <w:gridCol w:w="28"/>
        <w:gridCol w:w="6472"/>
      </w:tblGrid>
      <w:tr w:rsidR="008E4196" w:rsidRPr="00EF5AF4" w14:paraId="0597361D" w14:textId="77777777" w:rsidTr="004A283F">
        <w:trPr>
          <w:trHeight w:val="4862"/>
        </w:trPr>
        <w:tc>
          <w:tcPr>
            <w:tcW w:w="5000" w:type="pct"/>
            <w:gridSpan w:val="3"/>
            <w:tcMar>
              <w:top w:w="576" w:type="dxa"/>
            </w:tcMar>
          </w:tcPr>
          <w:p w14:paraId="33A1BF3A" w14:textId="2A9E69CC" w:rsidR="008E4196" w:rsidRPr="00EF5AF4" w:rsidRDefault="00905AE8" w:rsidP="00EB4F7B">
            <w:pPr>
              <w:pStyle w:val="Ttul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drawing>
                <wp:anchor distT="0" distB="0" distL="114300" distR="114300" simplePos="0" relativeHeight="251666432" behindDoc="1" locked="0" layoutInCell="1" allowOverlap="1" wp14:anchorId="0B09D929" wp14:editId="2D911685">
                  <wp:simplePos x="0" y="0"/>
                  <wp:positionH relativeFrom="column">
                    <wp:posOffset>4511040</wp:posOffset>
                  </wp:positionH>
                  <wp:positionV relativeFrom="paragraph">
                    <wp:posOffset>0</wp:posOffset>
                  </wp:positionV>
                  <wp:extent cx="1645920" cy="1645920"/>
                  <wp:effectExtent l="0" t="0" r="0" b="0"/>
                  <wp:wrapTight wrapText="bothSides">
                    <wp:wrapPolygon edited="0">
                      <wp:start x="250" y="0"/>
                      <wp:lineTo x="0" y="750"/>
                      <wp:lineTo x="0" y="20750"/>
                      <wp:lineTo x="500" y="21250"/>
                      <wp:lineTo x="20500" y="21250"/>
                      <wp:lineTo x="21250" y="20500"/>
                      <wp:lineTo x="21250" y="500"/>
                      <wp:lineTo x="20750" y="0"/>
                      <wp:lineTo x="250" y="0"/>
                    </wp:wrapPolygon>
                  </wp:wrapTight>
                  <wp:docPr id="1723941753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6980" b="91958" l="5430" r="91554">
                                        <a14:foregroundMark x1="7843" y1="11077" x2="22474" y2="10470"/>
                                        <a14:foregroundMark x1="22474" y1="10470" x2="68778" y2="13809"/>
                                        <a14:foregroundMark x1="68778" y1="13809" x2="88235" y2="11381"/>
                                        <a14:foregroundMark x1="88235" y1="11381" x2="91704" y2="63733"/>
                                        <a14:foregroundMark x1="91704" y1="63733" x2="88386" y2="84219"/>
                                        <a14:foregroundMark x1="88386" y1="84219" x2="81900" y2="94537"/>
                                        <a14:foregroundMark x1="81900" y1="94537" x2="73454" y2="91958"/>
                                        <a14:foregroundMark x1="73454" y1="91958" x2="15837" y2="89530"/>
                                        <a14:foregroundMark x1="15837" y1="89530" x2="7692" y2="86495"/>
                                        <a14:foregroundMark x1="7692" y1="86495" x2="8446" y2="9560"/>
                                        <a14:foregroundMark x1="26094" y1="21396" x2="62443" y2="21851"/>
                                        <a14:foregroundMark x1="62443" y1="21851" x2="53243" y2="25341"/>
                                        <a14:foregroundMark x1="53243" y1="25341" x2="57466" y2="32170"/>
                                        <a14:foregroundMark x1="57466" y1="32170" x2="53544" y2="44006"/>
                                        <a14:foregroundMark x1="53544" y1="44006" x2="62896" y2="47041"/>
                                        <a14:foregroundMark x1="62896" y1="47041" x2="48718" y2="39757"/>
                                        <a14:foregroundMark x1="48718" y1="39757" x2="55958" y2="42640"/>
                                        <a14:foregroundMark x1="55958" y1="42640" x2="58220" y2="62519"/>
                                        <a14:foregroundMark x1="58220" y1="62519" x2="41629" y2="62215"/>
                                        <a14:foregroundMark x1="41629" y1="62215" x2="30317" y2="75266"/>
                                        <a14:foregroundMark x1="30317" y1="75266" x2="69985" y2="82549"/>
                                        <a14:foregroundMark x1="69985" y1="82549" x2="77828" y2="87253"/>
                                        <a14:foregroundMark x1="49020" y1="42944" x2="32127" y2="29590"/>
                                        <a14:foregroundMark x1="32127" y1="29590" x2="25339" y2="36267"/>
                                        <a14:foregroundMark x1="25339" y1="36267" x2="19608" y2="50986"/>
                                        <a14:foregroundMark x1="19608" y1="50986" x2="15988" y2="23976"/>
                                        <a14:foregroundMark x1="15988" y1="23976" x2="6335" y2="15326"/>
                                        <a14:foregroundMark x1="6335" y1="15326" x2="5430" y2="73445"/>
                                        <a14:foregroundMark x1="5430" y1="73445" x2="11011" y2="84977"/>
                                        <a14:foregroundMark x1="11011" y1="84977" x2="17345" y2="78149"/>
                                        <a14:foregroundMark x1="17345" y1="78149" x2="29412" y2="75569"/>
                                        <a14:foregroundMark x1="29412" y1="75569" x2="19005" y2="65099"/>
                                        <a14:foregroundMark x1="19005" y1="65099" x2="27903" y2="43551"/>
                                        <a14:foregroundMark x1="27903" y1="43551" x2="20362" y2="47193"/>
                                        <a14:foregroundMark x1="20362" y1="47193" x2="24133" y2="23672"/>
                                        <a14:foregroundMark x1="24133" y1="23672" x2="26094" y2="42640"/>
                                        <a14:foregroundMark x1="26094" y1="42640" x2="27753" y2="42489"/>
                                        <a14:foregroundMark x1="75566" y1="21093" x2="77677" y2="12140"/>
                                        <a14:foregroundMark x1="77677" y1="12140" x2="72700" y2="20637"/>
                                        <a14:foregroundMark x1="72700" y1="20637" x2="73605" y2="15478"/>
                                        <a14:foregroundMark x1="25490" y1="15933" x2="17647" y2="22458"/>
                                        <a14:foregroundMark x1="17647" y1="22458" x2="17496" y2="22914"/>
                                        <a14:foregroundMark x1="66365" y1="66009" x2="73756" y2="55539"/>
                                        <a14:foregroundMark x1="73756" y1="55539" x2="74962" y2="51138"/>
                                        <a14:foregroundMark x1="68778" y1="69651" x2="70287" y2="69196"/>
                                        <a14:foregroundMark x1="8145" y1="9712" x2="28054" y2="7284"/>
                                        <a14:foregroundMark x1="28054" y1="7284" x2="51584" y2="8346"/>
                                        <a14:foregroundMark x1="51584" y1="8346" x2="71041" y2="7436"/>
                                        <a14:foregroundMark x1="71041" y1="7436" x2="90799" y2="10470"/>
                                        <a14:foregroundMark x1="90799" y1="10470" x2="90196" y2="90592"/>
                                        <a14:foregroundMark x1="90196" y1="90592" x2="14630" y2="92261"/>
                                        <a14:foregroundMark x1="14630" y1="92261" x2="7391" y2="89378"/>
                                        <a14:foregroundMark x1="7391" y1="89378" x2="7240" y2="86646"/>
                                        <a14:foregroundMark x1="11463" y1="8649" x2="29864" y2="7132"/>
                                        <a14:foregroundMark x1="29864" y1="7132" x2="60332" y2="8346"/>
                                        <a14:foregroundMark x1="60332" y1="8346" x2="89744" y2="7132"/>
                                        <a14:foregroundMark x1="89894" y1="9560" x2="91554" y2="89985"/>
                                        <a14:foregroundMark x1="57919" y1="67223" x2="37557" y2="42033"/>
                                        <a14:foregroundMark x1="37557" y1="42033" x2="47662" y2="45068"/>
                                        <a14:foregroundMark x1="47662" y1="45068" x2="39065" y2="45827"/>
                                        <a14:foregroundMark x1="39065" y1="45827" x2="39668" y2="61457"/>
                                        <a14:foregroundMark x1="39668" y1="61457" x2="28507" y2="52200"/>
                                        <a14:foregroundMark x1="28507" y1="52200" x2="77526" y2="41578"/>
                                        <a14:foregroundMark x1="77526" y1="41578" x2="53243" y2="60091"/>
                                        <a14:foregroundMark x1="53243" y1="60091" x2="78431" y2="27011"/>
                                        <a14:foregroundMark x1="78431" y1="27011" x2="51885" y2="59636"/>
                                        <a14:foregroundMark x1="51885" y1="59636" x2="35445" y2="33839"/>
                                        <a14:foregroundMark x1="35445" y1="33839" x2="19457" y2="66464"/>
                                        <a14:foregroundMark x1="19457" y1="66464" x2="21418" y2="66616"/>
                                        <a14:foregroundMark x1="41478" y1="44006" x2="54902" y2="30046"/>
                                        <a14:foregroundMark x1="54902" y1="30046" x2="43137" y2="27769"/>
                                        <a14:foregroundMark x1="43137" y1="27769" x2="70588" y2="28680"/>
                                        <a14:foregroundMark x1="70588" y1="28680" x2="65008" y2="19272"/>
                                        <a14:foregroundMark x1="65008" y1="19272" x2="80392" y2="25493"/>
                                        <a14:foregroundMark x1="80392" y1="25493" x2="85822" y2="19879"/>
                                        <a14:foregroundMark x1="85822" y1="19879" x2="78281" y2="19575"/>
                                        <a14:foregroundMark x1="28356" y1="15933" x2="19005" y2="16692"/>
                                        <a14:foregroundMark x1="19005" y1="16692" x2="25339" y2="11229"/>
                                        <a14:foregroundMark x1="25339" y1="11229" x2="26546" y2="11229"/>
                                        <a14:foregroundMark x1="80845" y1="20030" x2="83409" y2="32322"/>
                                        <a14:foregroundMark x1="83409" y1="32322" x2="71946" y2="39150"/>
                                        <a14:foregroundMark x1="71946" y1="39150" x2="47511" y2="30804"/>
                                        <a14:foregroundMark x1="47511" y1="30804" x2="38462" y2="30956"/>
                                        <a14:foregroundMark x1="38462" y1="30956" x2="19306" y2="37329"/>
                                        <a14:foregroundMark x1="19306" y1="37329" x2="13424" y2="45979"/>
                                        <a14:foregroundMark x1="13424" y1="45979" x2="15234" y2="88619"/>
                                        <a14:foregroundMark x1="15234" y1="88619" x2="26244" y2="87557"/>
                                        <a14:foregroundMark x1="26244" y1="87557" x2="29110" y2="75569"/>
                                        <a14:foregroundMark x1="29110" y1="75569" x2="45852" y2="64188"/>
                                        <a14:foregroundMark x1="45852" y1="64188" x2="46305" y2="73596"/>
                                        <a14:foregroundMark x1="46305" y1="73596" x2="40573" y2="91351"/>
                                        <a14:foregroundMark x1="40573" y1="91351" x2="54600" y2="73293"/>
                                        <a14:foregroundMark x1="54600" y1="73293" x2="61538" y2="55387"/>
                                        <a14:foregroundMark x1="61538" y1="55387" x2="67421" y2="71168"/>
                                        <a14:foregroundMark x1="67421" y1="71168" x2="76320" y2="67678"/>
                                        <a14:foregroundMark x1="76320" y1="67678" x2="83107" y2="71320"/>
                                        <a14:foregroundMark x1="83107" y1="71320" x2="83409" y2="79666"/>
                                        <a14:foregroundMark x1="83409" y1="79666" x2="81750" y2="81942"/>
                                        <a14:foregroundMark x1="9653" y1="80728" x2="9955" y2="2230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30" t="5614" r="5430" b="47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noProof/>
                  <w:lang w:val="es-MX"/>
                </w:rPr>
                <w:id w:val="-1773312727"/>
                <w:placeholder>
                  <w:docPart w:val="9BFF159A3B374CBF9FD08E160BAF5925"/>
                </w:placeholder>
                <w:temporary/>
                <w:showingPlcHdr/>
                <w15:appearance w15:val="hidden"/>
              </w:sdtPr>
              <w:sdtEndPr/>
              <w:sdtContent>
                <w:r w:rsidR="008E4196" w:rsidRPr="00EF5AF4">
                  <w:rPr>
                    <w:noProof/>
                    <w:lang w:val="es-MX" w:bidi="es-ES"/>
                  </w:rPr>
                  <w:t>Certificado de excelencia</w:t>
                </w:r>
              </w:sdtContent>
            </w:sdt>
          </w:p>
          <w:p w14:paraId="5F31ECC9" w14:textId="101F73F7" w:rsidR="008E4196" w:rsidRPr="00EF5AF4" w:rsidRDefault="00A625E7" w:rsidP="00EB4F7B">
            <w:pPr>
              <w:pStyle w:val="Subttulo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PREMIOS DEL INSTITUTO POLITÉCNICO NACIONAL</w:t>
            </w:r>
          </w:p>
          <w:p w14:paraId="1955B742" w14:textId="13331AF8" w:rsidR="008E4196" w:rsidRPr="00EF5AF4" w:rsidRDefault="00A625E7" w:rsidP="004968AF">
            <w:pPr>
              <w:pStyle w:val="Ttulo1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w:t>Natalia Rodriguez</w:t>
            </w:r>
          </w:p>
          <w:p w14:paraId="08642976" w14:textId="17F2A1E6" w:rsidR="008E4196" w:rsidRPr="00EF5AF4" w:rsidRDefault="00A625E7" w:rsidP="00EB4F7B">
            <w:pPr>
              <w:pStyle w:val="Subttulo"/>
              <w:rPr>
                <w:noProof/>
                <w:szCs w:val="44"/>
                <w:lang w:val="es-MX"/>
              </w:rPr>
            </w:pPr>
            <w:r>
              <w:rPr>
                <w:noProof/>
                <w:lang w:val="es-MX"/>
              </w:rPr>
              <w:t>POR SU RENDIMIENTO EXCEPCIONAL EN CONTABILIDAD</w:t>
            </w:r>
          </w:p>
        </w:tc>
      </w:tr>
      <w:tr w:rsidR="008E4196" w:rsidRPr="00EF5AF4" w14:paraId="18D651AF" w14:textId="77777777" w:rsidTr="008E4196">
        <w:trPr>
          <w:trHeight w:val="2087"/>
        </w:trPr>
        <w:tc>
          <w:tcPr>
            <w:tcW w:w="2490" w:type="pct"/>
            <w:tcBorders>
              <w:bottom w:val="single" w:sz="8" w:space="0" w:color="325070" w:themeColor="accent1"/>
            </w:tcBorders>
          </w:tcPr>
          <w:p w14:paraId="1503AA63" w14:textId="0B379254" w:rsidR="008E4196" w:rsidRPr="00EF5AF4" w:rsidRDefault="00A625E7" w:rsidP="004968AF">
            <w:pPr>
              <w:pStyle w:val="Textoindependiente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F55AF5" wp14:editId="4306C4C8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930910</wp:posOffset>
                      </wp:positionV>
                      <wp:extent cx="3000375" cy="361950"/>
                      <wp:effectExtent l="0" t="0" r="0" b="0"/>
                      <wp:wrapNone/>
                      <wp:docPr id="2122392868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037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3FE09A38" w14:textId="10BF5D93" w:rsidR="00A625E7" w:rsidRDefault="00A625E7">
                                  <w:r>
                                    <w:t>17 DE SEPTIEMBRE DEL 2025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F55A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27.6pt;margin-top:73.3pt;width:236.2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" filled="f" stroked="f" strokeweight="1pt">
                      <v:stroke miterlimit="4"/>
                      <v:textbox style="mso-fit-shape-to-text:t" inset="4pt,4pt,4pt,4pt">
                        <w:txbxContent>
                          <w:p w14:paraId="3FE09A38" w14:textId="10BF5D93" w:rsidR="00A625E7" w:rsidRDefault="00A625E7">
                            <w:r>
                              <w:t>17 DE SEPTIEMBRE DEL 2025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10" w:type="pct"/>
            <w:gridSpan w:val="2"/>
          </w:tcPr>
          <w:p w14:paraId="48AC661D" w14:textId="0F3B7C7D" w:rsidR="008E4196" w:rsidRPr="00EF5AF4" w:rsidRDefault="00A625E7" w:rsidP="004968AF">
            <w:pPr>
              <w:pStyle w:val="Textoindependiente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82371F7" wp14:editId="057DF9EA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1149985</wp:posOffset>
                      </wp:positionV>
                      <wp:extent cx="1609725" cy="1428750"/>
                      <wp:effectExtent l="0" t="0" r="0" b="0"/>
                      <wp:wrapNone/>
                      <wp:docPr id="602389433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9725" cy="14287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4B8291C7" w14:textId="5690F8AA" w:rsidR="00A625E7" w:rsidRDefault="00A625E7">
                                  <w:r>
                                    <w:rPr>
                                      <w:noProof/>
                                    </w:rPr>
                                    <mc:AlternateContent>
                                      <mc:Choice Requires="wps">
                                        <w:drawing>
                                          <wp:inline distT="0" distB="0" distL="0" distR="0" wp14:anchorId="34AD969B" wp14:editId="4EEB44A7">
                                            <wp:extent cx="304800" cy="304800"/>
                                            <wp:effectExtent l="0" t="0" r="0" b="0"/>
                                            <wp:docPr id="994070157" name="Rectángulo 1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microsoft.com/office/word/2010/wordprocessingShape">
                                                <wps:wsp>
                                                  <wps:cNvSpPr>
                                                    <a:spLocks noChangeAspect="1"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0" y="0"/>
                                                      <a:ext cx="304800" cy="304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a:graphicData>
                                            </a:graphic>
                                          </wp:inline>
                                        </w:drawing>
                                      </mc:Choice>
                                      <mc:Fallback>
                                        <w:pict>
                                          <v:rect w14:anchorId="4CB5A138" id="Rectángulo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<o:lock v:ext="edit" aspectratio="t"/>
                                            <w10:anchorlock/>
                                          </v:rect>
                                        </w:pict>
                                      </mc:Fallback>
                                    </mc:AlternateContent>
                                  </w:r>
                                  <w:r>
                                    <w:rPr>
                                      <w:noProof/>
                                    </w:rPr>
                                    <mc:AlternateContent>
                                      <mc:Choice Requires="wps">
                                        <w:drawing>
                                          <wp:inline distT="0" distB="0" distL="0" distR="0" wp14:anchorId="1E7A5349" wp14:editId="63F55A2A">
                                            <wp:extent cx="304800" cy="304800"/>
                                            <wp:effectExtent l="0" t="0" r="0" b="0"/>
                                            <wp:docPr id="514170970" name="Rectángulo 1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microsoft.com/office/word/2010/wordprocessingShape">
                                                <wps:wsp>
                                                  <wps:cNvSpPr>
                                                    <a:spLocks noChangeAspect="1"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0" y="0"/>
                                                      <a:ext cx="304800" cy="304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a:graphicData>
                                            </a:graphic>
                                          </wp:inline>
                                        </w:drawing>
                                      </mc:Choice>
                                      <mc:Fallback>
                                        <w:pict>
                                          <v:rect w14:anchorId="6652E6A7" id="Rectángulo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<o:lock v:ext="edit" aspectratio="t"/>
                                            <w10:anchorlock/>
                                          </v:rect>
                                        </w:pict>
                                      </mc:Fallback>
                                    </mc:AlternateConten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2371F7" id="Cuadro de texto 15" o:spid="_x0000_s1027" type="#_x0000_t202" style="position:absolute;margin-left:323.1pt;margin-top:90.55pt;width:126.75pt;height:11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" filled="f" stroked="f" strokeweight="1pt">
                      <v:stroke miterlimit="4"/>
                      <v:textbox style="mso-fit-shape-to-text:t" inset="4pt,4pt,4pt,4pt">
                        <w:txbxContent>
                          <w:p w14:paraId="4B8291C7" w14:textId="5690F8AA" w:rsidR="00A625E7" w:rsidRDefault="00A625E7"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34AD969B" wp14:editId="4EEB44A7">
                                      <wp:extent cx="304800" cy="304800"/>
                                      <wp:effectExtent l="0" t="0" r="0" b="0"/>
                                      <wp:docPr id="994070157" name="Rectángulo 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6A3CAC79" id="Rectángulo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1E7A5349" wp14:editId="63F55A2A">
                                      <wp:extent cx="304800" cy="304800"/>
                                      <wp:effectExtent l="0" t="0" r="0" b="0"/>
                                      <wp:docPr id="514170970" name="Rectángulo 1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66211EBE" id="Rectángulo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E4196" w:rsidRPr="00EF5AF4" w14:paraId="3DA3DC51" w14:textId="77777777" w:rsidTr="008E4196">
        <w:trPr>
          <w:trHeight w:val="1247"/>
        </w:trPr>
        <w:tc>
          <w:tcPr>
            <w:tcW w:w="2501" w:type="pct"/>
            <w:gridSpan w:val="2"/>
            <w:tcBorders>
              <w:bottom w:val="single" w:sz="8" w:space="0" w:color="325070" w:themeColor="accent1"/>
            </w:tcBorders>
          </w:tcPr>
          <w:p w14:paraId="710876AB" w14:textId="2C196DE0" w:rsidR="008E4196" w:rsidRPr="00EF5AF4" w:rsidRDefault="00A625E7" w:rsidP="004968AF">
            <w:pPr>
              <w:pStyle w:val="Textoindependiente"/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6698F154" wp14:editId="37FEDF9D">
                      <wp:simplePos x="0" y="0"/>
                      <wp:positionH relativeFrom="column">
                        <wp:posOffset>1275915</wp:posOffset>
                      </wp:positionH>
                      <wp:positionV relativeFrom="paragraph">
                        <wp:posOffset>516815</wp:posOffset>
                      </wp:positionV>
                      <wp:extent cx="1802160" cy="217080"/>
                      <wp:effectExtent l="38100" t="38100" r="45720" b="50165"/>
                      <wp:wrapNone/>
                      <wp:docPr id="820839093" name="Entrada de lápiz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2160" cy="21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6E3B75" id="Entrada de lápiz 11" o:spid="_x0000_s1026" type="#_x0000_t75" style="position:absolute;margin-left:99.95pt;margin-top:40.2pt;width:142.85pt;height:18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">
                      <v:imagedata r:id="rId15" o:title=""/>
                    </v:shape>
                  </w:pict>
                </mc:Fallback>
              </mc:AlternateContent>
            </w:r>
            <w:sdt>
              <w:sdtPr>
                <w:rPr>
                  <w:noProof/>
                  <w:lang w:val="es-MX"/>
                </w:rPr>
                <w:id w:val="-1927720398"/>
                <w:placeholder>
                  <w:docPart w:val="018C77C53EE348ECA1F1C5EA55E0DCFC"/>
                </w:placeholder>
                <w:temporary/>
                <w:showingPlcHdr/>
                <w15:appearance w15:val="hidden"/>
              </w:sdtPr>
              <w:sdtEndPr/>
              <w:sdtContent>
                <w:r w:rsidR="008E4196" w:rsidRPr="00EF5AF4">
                  <w:rPr>
                    <w:noProof/>
                    <w:lang w:val="es-MX" w:bidi="es-ES"/>
                  </w:rPr>
                  <w:t>FECHA</w:t>
                </w:r>
              </w:sdtContent>
            </w:sdt>
          </w:p>
        </w:tc>
        <w:tc>
          <w:tcPr>
            <w:tcW w:w="2499" w:type="pct"/>
          </w:tcPr>
          <w:p w14:paraId="6CBD84FD" w14:textId="77777777" w:rsidR="008E4196" w:rsidRPr="00EF5AF4" w:rsidRDefault="008E4196" w:rsidP="004968AF">
            <w:pPr>
              <w:pStyle w:val="Textoindependiente"/>
              <w:rPr>
                <w:noProof/>
                <w:lang w:val="es-MX"/>
              </w:rPr>
            </w:pPr>
          </w:p>
        </w:tc>
      </w:tr>
      <w:tr w:rsidR="008E4196" w:rsidRPr="00EF5AF4" w14:paraId="1CED1F31" w14:textId="77777777" w:rsidTr="008E4196">
        <w:tc>
          <w:tcPr>
            <w:tcW w:w="2501" w:type="pct"/>
            <w:gridSpan w:val="2"/>
          </w:tcPr>
          <w:p w14:paraId="5247D363" w14:textId="77777777" w:rsidR="008E4196" w:rsidRPr="00EF5AF4" w:rsidRDefault="0020223A" w:rsidP="004968AF">
            <w:pPr>
              <w:pStyle w:val="Textoindependiente"/>
              <w:rPr>
                <w:noProof/>
                <w:lang w:val="es-MX"/>
              </w:rPr>
            </w:pPr>
            <w:sdt>
              <w:sdtPr>
                <w:rPr>
                  <w:noProof/>
                  <w:lang w:val="es-MX"/>
                </w:rPr>
                <w:id w:val="-1990239489"/>
                <w:placeholder>
                  <w:docPart w:val="ACA02367374B42DF9A585FAE5A00CFFF"/>
                </w:placeholder>
                <w:temporary/>
                <w:showingPlcHdr/>
                <w15:appearance w15:val="hidden"/>
              </w:sdtPr>
              <w:sdtEndPr/>
              <w:sdtContent>
                <w:r w:rsidR="008E4196" w:rsidRPr="00EF5AF4">
                  <w:rPr>
                    <w:noProof/>
                    <w:lang w:val="es-MX" w:bidi="es-ES"/>
                  </w:rPr>
                  <w:t>DAVID SERNA, PROFESOR</w:t>
                </w:r>
              </w:sdtContent>
            </w:sdt>
          </w:p>
        </w:tc>
        <w:tc>
          <w:tcPr>
            <w:tcW w:w="2499" w:type="pct"/>
          </w:tcPr>
          <w:p w14:paraId="28854D24" w14:textId="77777777" w:rsidR="008E4196" w:rsidRPr="00EF5AF4" w:rsidRDefault="008E4196" w:rsidP="004968AF">
            <w:pPr>
              <w:pStyle w:val="Textoindependiente"/>
              <w:rPr>
                <w:noProof/>
                <w:lang w:val="es-MX"/>
              </w:rPr>
            </w:pPr>
          </w:p>
        </w:tc>
      </w:tr>
      <w:tr w:rsidR="00A625E7" w:rsidRPr="00EF5AF4" w14:paraId="1E5C893D" w14:textId="77777777" w:rsidTr="008E4196">
        <w:tc>
          <w:tcPr>
            <w:tcW w:w="2501" w:type="pct"/>
            <w:gridSpan w:val="2"/>
          </w:tcPr>
          <w:p w14:paraId="6A3451ED" w14:textId="77777777" w:rsidR="00A625E7" w:rsidRDefault="00A625E7" w:rsidP="004968AF">
            <w:pPr>
              <w:pStyle w:val="Textoindependiente"/>
              <w:rPr>
                <w:noProof/>
                <w:lang w:val="es-MX"/>
              </w:rPr>
            </w:pPr>
          </w:p>
        </w:tc>
        <w:tc>
          <w:tcPr>
            <w:tcW w:w="2499" w:type="pct"/>
          </w:tcPr>
          <w:p w14:paraId="7437DE6A" w14:textId="77777777" w:rsidR="00A625E7" w:rsidRPr="00EF5AF4" w:rsidRDefault="00A625E7" w:rsidP="004968AF">
            <w:pPr>
              <w:pStyle w:val="Textoindependiente"/>
              <w:rPr>
                <w:noProof/>
                <w:lang w:val="es-MX"/>
              </w:rPr>
            </w:pPr>
          </w:p>
        </w:tc>
      </w:tr>
    </w:tbl>
    <w:p w14:paraId="4FD26EB8" w14:textId="3424AB6D" w:rsidR="002915F2" w:rsidRPr="00EF5AF4" w:rsidRDefault="002915F2" w:rsidP="0020223A">
      <w:pPr>
        <w:pStyle w:val="Textoindependiente"/>
        <w:rPr>
          <w:noProof/>
          <w:lang w:val="es-MX"/>
        </w:rPr>
      </w:pPr>
    </w:p>
    <w:sectPr w:rsidR="002915F2" w:rsidRPr="00EF5AF4" w:rsidSect="004020B1">
      <w:type w:val="continuous"/>
      <w:pgSz w:w="16838" w:h="11906" w:orient="landscape" w:code="9"/>
      <w:pgMar w:top="576" w:right="2880" w:bottom="360" w:left="1008" w:header="720" w:footer="720" w:gutter="0"/>
      <w:cols w:space="720"/>
      <w:noEndnote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4569E" w14:textId="77777777" w:rsidR="00A625E7" w:rsidRDefault="00A625E7" w:rsidP="005D6385">
      <w:r>
        <w:separator/>
      </w:r>
    </w:p>
  </w:endnote>
  <w:endnote w:type="continuationSeparator" w:id="0">
    <w:p w14:paraId="74A44AB5" w14:textId="77777777" w:rsidR="00A625E7" w:rsidRDefault="00A625E7" w:rsidP="005D6385">
      <w:r>
        <w:continuationSeparator/>
      </w:r>
    </w:p>
  </w:endnote>
  <w:endnote w:type="continuationNotice" w:id="1">
    <w:p w14:paraId="043557CA" w14:textId="77777777" w:rsidR="00A625E7" w:rsidRDefault="00A625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Bold">
    <w:altName w:val="Georg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10E70" w14:textId="77777777" w:rsidR="00A625E7" w:rsidRDefault="00A625E7" w:rsidP="005D6385">
      <w:r>
        <w:separator/>
      </w:r>
    </w:p>
  </w:footnote>
  <w:footnote w:type="continuationSeparator" w:id="0">
    <w:p w14:paraId="43F2600F" w14:textId="77777777" w:rsidR="00A625E7" w:rsidRDefault="00A625E7" w:rsidP="005D6385">
      <w:r>
        <w:continuationSeparator/>
      </w:r>
    </w:p>
  </w:footnote>
  <w:footnote w:type="continuationNotice" w:id="1">
    <w:p w14:paraId="1829958A" w14:textId="77777777" w:rsidR="00A625E7" w:rsidRDefault="00A625E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E7"/>
    <w:rsid w:val="00016A08"/>
    <w:rsid w:val="00064E07"/>
    <w:rsid w:val="000B199B"/>
    <w:rsid w:val="000B1BFC"/>
    <w:rsid w:val="000B6D33"/>
    <w:rsid w:val="000C2972"/>
    <w:rsid w:val="000E4DE9"/>
    <w:rsid w:val="00134F13"/>
    <w:rsid w:val="00161760"/>
    <w:rsid w:val="00170B05"/>
    <w:rsid w:val="001B649F"/>
    <w:rsid w:val="0020223A"/>
    <w:rsid w:val="00210A3E"/>
    <w:rsid w:val="00212A5D"/>
    <w:rsid w:val="002648E1"/>
    <w:rsid w:val="002873BA"/>
    <w:rsid w:val="002915F2"/>
    <w:rsid w:val="00293428"/>
    <w:rsid w:val="002972B3"/>
    <w:rsid w:val="002A2892"/>
    <w:rsid w:val="002F52DE"/>
    <w:rsid w:val="003211C6"/>
    <w:rsid w:val="00345FAA"/>
    <w:rsid w:val="00360C85"/>
    <w:rsid w:val="0039109D"/>
    <w:rsid w:val="003A4561"/>
    <w:rsid w:val="003B0A1A"/>
    <w:rsid w:val="003C4180"/>
    <w:rsid w:val="003D6D6A"/>
    <w:rsid w:val="003E7EB9"/>
    <w:rsid w:val="004020B1"/>
    <w:rsid w:val="004040AE"/>
    <w:rsid w:val="00410F33"/>
    <w:rsid w:val="00425CA5"/>
    <w:rsid w:val="00425D57"/>
    <w:rsid w:val="00443DE6"/>
    <w:rsid w:val="004463B5"/>
    <w:rsid w:val="0048442D"/>
    <w:rsid w:val="004968AF"/>
    <w:rsid w:val="004A283F"/>
    <w:rsid w:val="004D3F91"/>
    <w:rsid w:val="004F3C74"/>
    <w:rsid w:val="004F4AC6"/>
    <w:rsid w:val="005078F0"/>
    <w:rsid w:val="0052152D"/>
    <w:rsid w:val="0053238D"/>
    <w:rsid w:val="00532E46"/>
    <w:rsid w:val="00537BF8"/>
    <w:rsid w:val="00544B7A"/>
    <w:rsid w:val="005535B8"/>
    <w:rsid w:val="0055436A"/>
    <w:rsid w:val="005578C2"/>
    <w:rsid w:val="005816D1"/>
    <w:rsid w:val="00583B2F"/>
    <w:rsid w:val="00597797"/>
    <w:rsid w:val="005C0573"/>
    <w:rsid w:val="005C1FC0"/>
    <w:rsid w:val="005C6AE5"/>
    <w:rsid w:val="005D6385"/>
    <w:rsid w:val="00602260"/>
    <w:rsid w:val="00610940"/>
    <w:rsid w:val="00630CEC"/>
    <w:rsid w:val="00646EA0"/>
    <w:rsid w:val="00666201"/>
    <w:rsid w:val="006855BB"/>
    <w:rsid w:val="00685C76"/>
    <w:rsid w:val="006A0391"/>
    <w:rsid w:val="006F2756"/>
    <w:rsid w:val="00723533"/>
    <w:rsid w:val="00726991"/>
    <w:rsid w:val="00762238"/>
    <w:rsid w:val="00772282"/>
    <w:rsid w:val="0077396C"/>
    <w:rsid w:val="007951C3"/>
    <w:rsid w:val="00797E6B"/>
    <w:rsid w:val="007C7C1C"/>
    <w:rsid w:val="007D3CE1"/>
    <w:rsid w:val="007E7680"/>
    <w:rsid w:val="007F3437"/>
    <w:rsid w:val="007F3D75"/>
    <w:rsid w:val="00822A22"/>
    <w:rsid w:val="008324AF"/>
    <w:rsid w:val="008340AC"/>
    <w:rsid w:val="0083781A"/>
    <w:rsid w:val="0086698E"/>
    <w:rsid w:val="0087704C"/>
    <w:rsid w:val="008B037D"/>
    <w:rsid w:val="008B04FF"/>
    <w:rsid w:val="008E4196"/>
    <w:rsid w:val="00905AE8"/>
    <w:rsid w:val="00917979"/>
    <w:rsid w:val="00930706"/>
    <w:rsid w:val="0093788F"/>
    <w:rsid w:val="009B4D54"/>
    <w:rsid w:val="009B564D"/>
    <w:rsid w:val="009B7D09"/>
    <w:rsid w:val="009C183E"/>
    <w:rsid w:val="009D59F2"/>
    <w:rsid w:val="009F7645"/>
    <w:rsid w:val="00A04A87"/>
    <w:rsid w:val="00A126B0"/>
    <w:rsid w:val="00A33BA1"/>
    <w:rsid w:val="00A618F3"/>
    <w:rsid w:val="00A625E7"/>
    <w:rsid w:val="00A72908"/>
    <w:rsid w:val="00A77439"/>
    <w:rsid w:val="00A85CEE"/>
    <w:rsid w:val="00AB0109"/>
    <w:rsid w:val="00AB5F28"/>
    <w:rsid w:val="00AD7A01"/>
    <w:rsid w:val="00AE378B"/>
    <w:rsid w:val="00AE624F"/>
    <w:rsid w:val="00AF4436"/>
    <w:rsid w:val="00B001CF"/>
    <w:rsid w:val="00B149A3"/>
    <w:rsid w:val="00B43E4B"/>
    <w:rsid w:val="00BA0D2B"/>
    <w:rsid w:val="00BA7C2E"/>
    <w:rsid w:val="00BE7D30"/>
    <w:rsid w:val="00C00F35"/>
    <w:rsid w:val="00C032DC"/>
    <w:rsid w:val="00C506CB"/>
    <w:rsid w:val="00CB5BE9"/>
    <w:rsid w:val="00CC79EA"/>
    <w:rsid w:val="00CD2F98"/>
    <w:rsid w:val="00CF5EFC"/>
    <w:rsid w:val="00D1577B"/>
    <w:rsid w:val="00D347F0"/>
    <w:rsid w:val="00DB4D29"/>
    <w:rsid w:val="00DB7BBB"/>
    <w:rsid w:val="00DD3D98"/>
    <w:rsid w:val="00E00893"/>
    <w:rsid w:val="00E20C1C"/>
    <w:rsid w:val="00E357F2"/>
    <w:rsid w:val="00E75633"/>
    <w:rsid w:val="00E87D55"/>
    <w:rsid w:val="00E91840"/>
    <w:rsid w:val="00E973FA"/>
    <w:rsid w:val="00EB4F7B"/>
    <w:rsid w:val="00EC640A"/>
    <w:rsid w:val="00ED5DA1"/>
    <w:rsid w:val="00EF5AF4"/>
    <w:rsid w:val="00F16586"/>
    <w:rsid w:val="00F31F48"/>
    <w:rsid w:val="00F538D6"/>
    <w:rsid w:val="00F562E6"/>
    <w:rsid w:val="00F70698"/>
    <w:rsid w:val="00F7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6FC216"/>
  <w14:defaultImageDpi w14:val="96"/>
  <w15:docId w15:val="{D4B0A0DE-6CAB-4F9D-8CC4-3CCFA173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color w:val="325070" w:themeColor="accent1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360C85"/>
    <w:pPr>
      <w:widowControl w:val="0"/>
      <w:autoSpaceDE w:val="0"/>
      <w:autoSpaceDN w:val="0"/>
      <w:adjustRightInd w:val="0"/>
    </w:pPr>
  </w:style>
  <w:style w:type="paragraph" w:styleId="Ttulo1">
    <w:name w:val="heading 1"/>
    <w:basedOn w:val="Normal"/>
    <w:next w:val="Normal"/>
    <w:link w:val="Ttulo1Car"/>
    <w:uiPriority w:val="9"/>
    <w:qFormat/>
    <w:rsid w:val="00597797"/>
    <w:pPr>
      <w:tabs>
        <w:tab w:val="left" w:pos="9926"/>
      </w:tabs>
      <w:kinsoku w:val="0"/>
      <w:overflowPunct w:val="0"/>
      <w:spacing w:after="240"/>
      <w:outlineLvl w:val="0"/>
    </w:pPr>
    <w:rPr>
      <w:rFonts w:asciiTheme="majorHAnsi" w:hAnsiTheme="majorHAnsi" w:cs="Arial Black"/>
      <w:b/>
      <w:bCs/>
      <w:color w:val="E7696E" w:themeColor="accent4"/>
      <w:spacing w:val="20"/>
      <w:sz w:val="124"/>
      <w:szCs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qFormat/>
    <w:rsid w:val="00597797"/>
    <w:pPr>
      <w:spacing w:before="60"/>
    </w:pPr>
    <w:rPr>
      <w:caps/>
      <w:spacing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04A87"/>
    <w:rPr>
      <w:caps/>
      <w:spacing w:val="20"/>
    </w:rPr>
  </w:style>
  <w:style w:type="paragraph" w:styleId="Prrafodelista">
    <w:name w:val="List Paragraph"/>
    <w:basedOn w:val="Normal"/>
    <w:uiPriority w:val="1"/>
    <w:semiHidden/>
    <w:rPr>
      <w:rFonts w:ascii="Times New Roman" w:hAnsi="Times New Roman"/>
    </w:rPr>
  </w:style>
  <w:style w:type="paragraph" w:customStyle="1" w:styleId="Tabladeprrafo">
    <w:name w:val="Tabla de párrafo"/>
    <w:basedOn w:val="Normal"/>
    <w:uiPriority w:val="1"/>
    <w:semiHidden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semiHidden/>
    <w:rsid w:val="006A039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70698"/>
    <w:rPr>
      <w:rFonts w:ascii="Georgia" w:hAnsi="Georgia" w:cs="Georgia"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6A039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70698"/>
    <w:rPr>
      <w:rFonts w:ascii="Georgia" w:hAnsi="Georgia" w:cs="Georgia"/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EB4F7B"/>
    <w:pPr>
      <w:kinsoku w:val="0"/>
      <w:overflowPunct w:val="0"/>
      <w:spacing w:after="2640"/>
    </w:pPr>
    <w:rPr>
      <w:rFonts w:asciiTheme="majorHAnsi" w:hAnsiTheme="majorHAnsi" w:cs="Arial Black"/>
      <w:b/>
      <w:bCs/>
      <w:color w:val="E7696E" w:themeColor="accent4"/>
      <w:spacing w:val="20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B4F7B"/>
    <w:rPr>
      <w:rFonts w:asciiTheme="majorHAnsi" w:hAnsiTheme="majorHAnsi" w:cs="Arial Black"/>
      <w:b/>
      <w:bCs/>
      <w:color w:val="E7696E" w:themeColor="accent4"/>
      <w:spacing w:val="20"/>
      <w:sz w:val="44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B4F7B"/>
    <w:pPr>
      <w:kinsoku w:val="0"/>
      <w:overflowPunct w:val="0"/>
      <w:spacing w:after="120"/>
    </w:pPr>
    <w:rPr>
      <w:iCs/>
      <w:caps/>
      <w:spacing w:val="20"/>
      <w:sz w:val="36"/>
      <w:szCs w:val="42"/>
    </w:rPr>
  </w:style>
  <w:style w:type="character" w:customStyle="1" w:styleId="SubttuloCar">
    <w:name w:val="Subtítulo Car"/>
    <w:basedOn w:val="Fuentedeprrafopredeter"/>
    <w:link w:val="Subttulo"/>
    <w:uiPriority w:val="11"/>
    <w:rsid w:val="00EB4F7B"/>
    <w:rPr>
      <w:iCs/>
      <w:caps/>
      <w:spacing w:val="20"/>
      <w:sz w:val="36"/>
      <w:szCs w:val="42"/>
    </w:rPr>
  </w:style>
  <w:style w:type="character" w:customStyle="1" w:styleId="Ttulo1Car">
    <w:name w:val="Título 1 Car"/>
    <w:basedOn w:val="Fuentedeprrafopredeter"/>
    <w:link w:val="Ttulo1"/>
    <w:uiPriority w:val="9"/>
    <w:rsid w:val="00597797"/>
    <w:rPr>
      <w:rFonts w:asciiTheme="majorHAnsi" w:hAnsiTheme="majorHAnsi" w:cs="Arial Black"/>
      <w:b/>
      <w:bCs/>
      <w:color w:val="E7696E" w:themeColor="accent4"/>
      <w:spacing w:val="20"/>
      <w:sz w:val="124"/>
      <w:szCs w:val="72"/>
    </w:rPr>
  </w:style>
  <w:style w:type="table" w:styleId="Tablaconcuadrcula">
    <w:name w:val="Table Grid"/>
    <w:basedOn w:val="Tablanormal"/>
    <w:uiPriority w:val="39"/>
    <w:rsid w:val="00F70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70698"/>
    <w:rPr>
      <w:color w:val="808080"/>
    </w:rPr>
  </w:style>
  <w:style w:type="table" w:styleId="Tablanormal3">
    <w:name w:val="Plain Table 3"/>
    <w:basedOn w:val="Tablanormal"/>
    <w:uiPriority w:val="43"/>
    <w:rsid w:val="0091797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20.png"/><Relationship Id="rId10" Type="http://schemas.openxmlformats.org/officeDocument/2006/relationships/customXml" Target="ink/ink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ustomXml" Target="ink/ink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phn\AppData\Roaming\Microsoft\Templates\Certificado%20de%20logro%20de%20secundari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BFF159A3B374CBF9FD08E160BAF5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4503F-AA75-44AB-BCB5-04A3114AE02D}"/>
      </w:docPartPr>
      <w:docPartBody>
        <w:p w:rsidR="00B032D6" w:rsidRDefault="00B032D6">
          <w:pPr>
            <w:pStyle w:val="9BFF159A3B374CBF9FD08E160BAF5925"/>
          </w:pPr>
          <w:r w:rsidRPr="00EF5AF4">
            <w:rPr>
              <w:noProof/>
              <w:lang w:bidi="es-ES"/>
            </w:rPr>
            <w:t>Certificado de excelencia</w:t>
          </w:r>
        </w:p>
      </w:docPartBody>
    </w:docPart>
    <w:docPart>
      <w:docPartPr>
        <w:name w:val="018C77C53EE348ECA1F1C5EA55E0D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BEE85-45B4-4502-A7EF-FF49277C853E}"/>
      </w:docPartPr>
      <w:docPartBody>
        <w:p w:rsidR="00B032D6" w:rsidRDefault="00B032D6">
          <w:pPr>
            <w:pStyle w:val="018C77C53EE348ECA1F1C5EA55E0DCFC"/>
          </w:pPr>
          <w:r w:rsidRPr="00EF5AF4">
            <w:rPr>
              <w:noProof/>
              <w:lang w:bidi="es-ES"/>
            </w:rPr>
            <w:t>FECHA</w:t>
          </w:r>
        </w:p>
      </w:docPartBody>
    </w:docPart>
    <w:docPart>
      <w:docPartPr>
        <w:name w:val="ACA02367374B42DF9A585FAE5A00C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ABB02-7651-4B43-8934-AF3E11FD8C8C}"/>
      </w:docPartPr>
      <w:docPartBody>
        <w:p w:rsidR="00B032D6" w:rsidRDefault="00B032D6">
          <w:pPr>
            <w:pStyle w:val="ACA02367374B42DF9A585FAE5A00CFFF"/>
          </w:pPr>
          <w:r w:rsidRPr="00EF5AF4">
            <w:rPr>
              <w:noProof/>
              <w:lang w:bidi="es-ES"/>
            </w:rPr>
            <w:t>DAVID SERNA, PROFESOR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Bold">
    <w:altName w:val="Georg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D6"/>
    <w:rsid w:val="002972B3"/>
    <w:rsid w:val="004040AE"/>
    <w:rsid w:val="00B0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BFF159A3B374CBF9FD08E160BAF5925">
    <w:name w:val="9BFF159A3B374CBF9FD08E160BAF5925"/>
  </w:style>
  <w:style w:type="paragraph" w:customStyle="1" w:styleId="018C77C53EE348ECA1F1C5EA55E0DCFC">
    <w:name w:val="018C77C53EE348ECA1F1C5EA55E0DCFC"/>
  </w:style>
  <w:style w:type="paragraph" w:customStyle="1" w:styleId="ACA02367374B42DF9A585FAE5A00CFFF">
    <w:name w:val="ACA02367374B42DF9A585FAE5A00CF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8T02:38:36.0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5165 1424 24575,'-12'-1'0,"-1"-1"0,1-1 0,-1 0 0,1 0 0,0-1 0,1-1 0,-1 0 0,1-1 0,0 0 0,-16-11 0,5 3 0,-564-369 0,306 192 0,30 6 0,222 164 0,17 13 0,0 1 0,-1 1 0,1 0 0,-2 0 0,1 1 0,0 1 0,-1 0 0,0 0 0,0 1 0,0 1 0,-16-1 0,-16 2 0,-86 7 0,115-5 0,7 0 0,-1 0 0,0 0 0,1 1 0,0 1 0,-1 0 0,1 0 0,0 1 0,0 0 0,1 0 0,-1 1 0,1 0 0,0 0 0,0 1 0,-11 12 0,10-8 0,0 0 0,1 1 0,0 1 0,1-1 0,0 1 0,1 0 0,1 1 0,-1-1 0,-4 21 0,3-1 0,1 1 0,2 0 0,1 0 0,1 0 0,2 0 0,2 0 0,9 60 0,1-45 0,2-2 0,3 0 0,1-1 0,2 0 0,26 41 0,-12-20 0,-26-52 0,0 0 0,1 0 0,0-1 0,1 0 0,1-1 0,15 15 0,-20-22 0,-1 0 0,1-1 0,0 1 0,0-1 0,0-1 0,1 1 0,-1-1 0,1 0 0,0 0 0,0-1 0,0 0 0,0 0 0,1 0 0,-1-1 0,13 0 0,-16-2 0,1 0 0,-1 0 0,0-1 0,1 0 0,-1 0 0,0 0 0,0 0 0,-1-1 0,1 1 0,0-1 0,-1 0 0,1 0 0,-1 0 0,0-1 0,0 1 0,-1-1 0,1 1 0,-1-1 0,4-6 0,2-2 0,36-55 0,62-124 0,19-87 0,-117 260 0,0-3 0,-1-1 0,-1 0 0,-1 0 0,0-1 0,-2 1 0,-1-1 0,-1 0 0,0 0 0,-4-29 0,1-12 0,3 36 0,-1 1 0,-2-1 0,-1 1 0,-1-1 0,-1 1 0,-17-51 0,10 43 0,-12-50 0,17 54 0,-2 1 0,-22-54 0,30 81 0,0 0 0,-1 0 0,1 0 0,-1 1 0,0-1 0,0 0 0,0 1 0,0-1 0,0 1 0,-1 0 0,1 0 0,-1 0 0,1 0 0,-1 0 0,0 0 0,0 1 0,0-1 0,1 1 0,-1 0 0,-1 0 0,1 0 0,0 0 0,-4 0 0,4 1 0,-1 1 0,1-1 0,-1 1 0,1 0 0,-1 0 0,1 0 0,-1 0 0,1 1 0,0-1 0,0 1 0,0 0 0,0 0 0,0 0 0,0 0 0,0 0 0,1 1 0,-1-1 0,1 1 0,0 0 0,-4 6 0,-25 41 0,2 1 0,-44 108 0,11-18 0,-14 7 0,8-18 0,6 2 0,-49 152 0,108-275 0,0 0 0,1 0 0,0 1 0,0-1 0,1 1 0,1-1 0,-1 1 0,2-1 0,-1 1 0,1 0 0,1-1 0,-1 0 0,2 1 0,-1-1 0,1 0 0,1 0 0,0 0 0,0-1 0,0 1 0,1-1 0,1 0 0,-1 0 0,1-1 0,1 1 0,9 8 0,12 7 0,2-1 0,1-1 0,0-2 0,45 20 0,144 48 0,-34-28-276,2-8-1,2-9 1,2-8-1,209 10 0,-15-27 317,418-37 0,-799 20-143,29-4 754,-33 4-637,-1 0 0,1 0-1,-1 0 1,1-1 0,-1 1 0,1 0-1,-1 0 1,1 0 0,-1-1-1,1 1 1,-1 0 0,1 0 0,-1-1-1,0 1 1,1 0 0,-1-1 0,1 1-1,-1 0 1,0-1 0,1 1-1,-1-1 1,0 1 0,0-1 0,1 1-1,-1-1 1,0 1 0,0-1 0,0 1-1,1-1 1,-1 1 0,0-1 0,0 1-1,0-1 1,0 1 0,0-1-1,0 1 1,0-1 0,0 1 0,0-1-1,-1 1 1,1-1 0,0 1 0,0-1-1,0 1 1,0-1 0,-1 1-1,1-1 1,0 1 0,-1-1 0,1 1-1,0-1 1,-1 1 0,1 0 0,-1-1-1,-5-5-13,0 0 0,-1 0 0,0 1 0,0 0 0,-14-8 0,-22-11 0,-2 2 0,-72-25 0,-132-27 0,238 71 0,-519-121-907,-191-3-2722,-2448-189-2264,2676 291 4819,150 13 784,286 11 316,-18-2 166,-119 12 1,161-2 1040,33-7-1203,0 0-1,-1 0 1,1 0 0,0 0-1,0 0 1,0 0-1,-1 0 1,1 1-1,0-1 1,0 0 0,0 0-1,-1 0 1,1 0-1,0 0 1,0 0 0,0 0-1,0 0 1,0 1-1,-1-1 1,1 0 0,0 0-1,0 0 1,0 0-1,0 1 1,0-1 0,0 0-1,0 0 1,-1 0-1,1 1 1,0-1 0,0 0-1,0 0 1,0 0-1,0 0 1,0 1 0,0-1-1,0 0 1,0 0-1,0 0 1,0 1 0,0-1-1,0 0 1,0 0-1,1 0 1,-1 1-1,0-1 1,0 0 0,0 0-1,0 0 1,0 0-1,0 1 1,0-1 0,1 0-1,-1 0 1,4 3 567,1-1 0,0 0 0,-1 0 0,1-1 0,0 1 0,10 1 0,294 61 3054,153 43-3238,152 34-1532,491 74-700,-315-64 3078,-703-136 177,-43-8-1263,1 1 1,54 19 0,-98-26-174,0 0 0,0-1 0,0 1 0,0 0 0,0-1 0,0 1 0,0-1 0,1 0 0,-1 1 0,0-1 0,0 0 0,0 0 0,1 0 0,-1 0 0,0 0 0,0 0 0,1 0 0,-1 0 0,0 0 0,0 0 0,0-1 0,1 1 0,-1-1 0,0 1 0,0-1 0,0 1 0,0-1 0,0 1 0,0-1 0,0 0 0,0 0 0,0 0 0,0 1 0,0-1 0,0 0 0,-1 0 0,2-2 0,-1-2 0,0-1 0,0 0 0,0 0 0,-1 0 0,0 0 0,0 0 0,-1-7 0,0-6 0,0-74 0,5 0 0,4 1 0,4 0 0,4 0 0,43-142 0,-19 115 0,6 1 0,4 2 0,106-178 0,-127 249 0,1 0 0,2 2 0,73-76 0,-88 102 0,1 1 0,1 0 0,1 2 0,0 0 0,0 1 0,2 1 0,-1 1 0,2 1 0,-1 1 0,46-11 0,-66 19 0,1 1 0,-1-1 0,0 1 0,0 0 0,0 0 0,0 0 0,0 0 0,1 0 0,-1 0 0,0 0 0,0 1 0,0-1 0,0 1 0,0 0 0,0 0 0,0-1 0,0 1 0,0 1 0,0-1 0,-1 0 0,1 0 0,0 1 0,-1-1 0,1 0 0,0 1 0,-1 0 0,0-1 0,1 1 0,-1 0 0,0 0 0,0 0 0,0 0 0,0 0 0,-1 0 0,1 0 0,0 0 0,-1 0 0,0 0 0,1 4 0,1 10 0,-1 1 0,0-1 0,-1 1 0,-3 21 0,1-11 0,3 24 0,1 0 0,4 0 0,16 74 0,-17-101 0,9 89 0,-13-87 0,2 1 0,1-1 0,1 1 0,1-1 0,1-1 0,12 27 0,7 27 0,-23-65 0,1 0 0,0 0 0,1 0 0,1-1 0,0 0 0,9 15 0,-11-23 0,19 35 0,-23-39 0,1-1 0,-1 1 0,1 0 0,-1 0 0,0 0 0,0-1 0,0 1 0,1 0 0,-1 0 0,0 0 0,0 0 0,0 0 0,0 0 0,0-1 0,-1 1 0,1 0 0,0 0 0,0 0 0,0 0 0,-1 0 0,1-1 0,0 1 0,-1 0 0,1 0 0,-1-1 0,1 1 0,-1 0 0,1-1 0,-1 1 0,0 0 0,1-1 0,-1 1 0,0-1 0,0 1 0,1-1 0,-1 1 0,0-1 0,0 0 0,1 1 0,-1-1 0,0 0 0,0 1 0,-1-1 0,2 0 0,-1 0 0,1 0 0,-1-1 0,1 1 0,-1 0 0,1 0 0,-1 0 0,1 1 0,-1-1 0,1 0 0,-1 0 0,1 0 0,-1 0 0,1 0 0,-1 0 0,1 1 0,-1-1 0,1 0 0,-1 0 0,1 1 0,0-1 0,-1 0 0,1 1 0,0-1 0,-1 0 0,1 1 0,0-1 0,-1 1 0,1-1 0,0 1 0,0-1 0,-1 0 0,1 1 0,0-1 0,0 1 0,0-1 0,0 1 0,0-1 0,0 1 0,0-1 0,0 1 0,0-1 0,0 1 0,0-1 0,0 1 0,0-1 0,0 1 0,0-1 0,0 1 0,0-1 0,1 1 0,-1-1 0,0 1 0,1 0 0,27 23 0,-23-20 0,139 91 0,252 124 0,-337-189 0,3 2 0,78 42 0,268 100 0,-397-170 0,-7-2 0,0-1 0,0 1 0,0-1 0,0 1 0,0-1 0,0-1 0,1 1 0,-1 0 0,0-1 0,1 0 0,-1 0 0,0 0 0,0-1 0,1 1 0,6-3 0,-11 2 0,0 1 0,1-1 0,-1 0 0,0 1 0,1-1 0,-1 0 0,0 1 0,0-1 0,0 0 0,0 1 0,0-1 0,0 0 0,0 0 0,0 1 0,0-1 0,0 0 0,0 1 0,0-1 0,0 0 0,-1 0 0,1 1 0,0-1 0,0 0 0,-1 1 0,1-1 0,-1 1 0,1-1 0,0 0 0,-1 1 0,1-1 0,-1 1 0,1-1 0,-1 1 0,0-1 0,1 1 0,-1 0 0,1-1 0,-2 0 0,-27-22 0,27 22 0,-5-4 0,0 0 0,0 0 0,1-1 0,0 0 0,0 0 0,1-1 0,-1 0 0,1 1 0,1-2 0,0 1 0,0-1 0,0 1 0,1-1 0,0 0 0,0 0 0,1 0 0,0-1 0,0 1 0,1 0 0,0-1 0,1-13 0,-48-414 0,-3-36 0,51 445 0,1 20 0,-1 0 0,0 0 0,0 0 0,-1 0 0,0 0 0,0 0 0,0 0 0,-1 1 0,0-1 0,-1 0 0,-2-6 0,5 13 0,0 0 0,0 0 0,-1 0 0,1 0 0,0-1 0,0 1 0,0 0 0,0 0 0,-1 0 0,1 0 0,0-1 0,0 1 0,-1 0 0,1 0 0,0 0 0,0 0 0,0 0 0,-1 0 0,1 0 0,0 0 0,0 0 0,-1 0 0,1 0 0,0 0 0,0 0 0,-1 0 0,1 0 0,0 0 0,0 0 0,0 0 0,-1 0 0,1 0 0,0 0 0,0 0 0,-1 0 0,1 1 0,0-1 0,0 0 0,0 0 0,0 0 0,-1 0 0,1 1 0,-8 12 0,-2 17 0,1 30 0,3 1 0,2-1 0,8 103 0,-1-47 0,-3-104 0,2 16 0,5-30 0,7-18 0,449-780 0,-451 778 0,21-34 0,-32 53 0,1 1 0,0-1 0,1 0 0,-1 1 0,0-1 0,1 1 0,-1 0 0,1 0 0,0 0 0,-1 0 0,1 0 0,0 1 0,0-1 0,4 0 0,-5 2 0,-1 0 0,1 0 0,-1 0 0,1 0 0,-1 1 0,1-1 0,-1 1 0,1-1 0,-1 1 0,0 0 0,1-1 0,-1 1 0,0 0 0,1 0 0,-1 0 0,0 0 0,0 0 0,0 0 0,0 0 0,0 0 0,0 1 0,0-1 0,0 0 0,0 1 0,0-1 0,0 3 0,18 43 0,-17-41 0,7 22 0,3 3 0,-2 0 0,-1 1 0,-1 0 0,-2 1 0,3 63 0,-9-84 0,-1-1 0,0 1 0,-1 0 0,0-1 0,-1 1 0,-1-1 0,1 0 0,-2 0 0,1-1 0,-2 1 0,-6 10 0,4-6 0,-3 3 0,2 0 0,0 1 0,1 0 0,-6 21 0,13-33 0,-1 0 0,1 0 0,1 0 0,-1 1 0,1-1 0,1 0 0,-1 0 0,1 0 0,0 0 0,1 0 0,0 0 0,0 0 0,0-1 0,1 1 0,6 11 0,-9-17 0,5 17 0,-6-16 0,1-1 0,-2 0 0,1 1 0,0-1 0,0 0 0,0 0 0,0 1 0,-1-1 0,1 0 0,-1 0 0,1 0 0,-1-1 0,1 1 0,-1 0 0,1-1 0,-1 1 0,-2 0 0,-53 18 0,0-3 0,-79 12 0,55-12 0,-1432 204-2315,1496-219 2247,-47 5-405,-82-2-1,100-9-4387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8T02:38:36.3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 0 24575,'6'0'0,"1"1"0,-1-1 0,0 1 0,1 0 0,-1 0 0,6 3 0,5 0 0,491 122 0,-26-18-938,137 2-2816,693 43 680,13-72 1821,-967-69 653,-154-12 451,-152-7 149,-48 1 0,-13 1 0,-14-2 0,0 1 0,-38-5 0,-259-24 0,-198 0-39,-2526-79 253,2664 107 1421,-113 3-674,359 4-2155</inkml:trace>
</inkml:ink>
</file>

<file path=word/theme/theme1.xml><?xml version="1.0" encoding="utf-8"?>
<a:theme xmlns:a="http://schemas.openxmlformats.org/drawingml/2006/main" name="HighSchool">
  <a:themeElements>
    <a:clrScheme name="Custom 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25070"/>
      </a:accent1>
      <a:accent2>
        <a:srgbClr val="6E5B7C"/>
      </a:accent2>
      <a:accent3>
        <a:srgbClr val="B76579"/>
      </a:accent3>
      <a:accent4>
        <a:srgbClr val="E7696E"/>
      </a:accent4>
      <a:accent5>
        <a:srgbClr val="EDAD8B"/>
      </a:accent5>
      <a:accent6>
        <a:srgbClr val="ECE6E1"/>
      </a:accent6>
      <a:hlink>
        <a:srgbClr val="1D3142"/>
      </a:hlink>
      <a:folHlink>
        <a:srgbClr val="A38DB5"/>
      </a:folHlink>
    </a:clrScheme>
    <a:fontScheme name="Custom 10">
      <a:majorFont>
        <a:latin typeface="Georgia Bold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HighSchool" id="{18D8C6B2-338D-9646-9A89-8DF306C8CC06}" vid="{4CA1FE64-EDD4-1D41-8776-BF5D71AD5E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7B2606-CE57-4941-AA0F-2980511F3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376DC2-2AAF-4757-BCC3-3C755EB133CA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8116448-74F6-4D39-8FBF-486F9A9B5BD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4099E9-95DC-4C65-9B50-15A8F6877B1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logro de secundaria</Template>
  <TotalTime>5</TotalTime>
  <Pages>2</Pages>
  <Words>20</Words>
  <Characters>167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Sofia Rodriguez Melendez</dc:creator>
  <cp:keywords/>
  <dc:description/>
  <cp:lastModifiedBy>Moon Reyes</cp:lastModifiedBy>
  <cp:revision>3</cp:revision>
  <dcterms:created xsi:type="dcterms:W3CDTF">2025-09-18T03:11:00Z</dcterms:created>
  <dcterms:modified xsi:type="dcterms:W3CDTF">2025-09-18T03:12:00Z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